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4401C1" w:rsidRPr="004401C1" w:rsidTr="00F55BE7">
        <w:trPr>
          <w:trHeight w:val="684"/>
        </w:trPr>
        <w:tc>
          <w:tcPr>
            <w:tcW w:w="105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67F71" w:rsidRPr="004401C1" w:rsidRDefault="004401C1" w:rsidP="00464583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01C1">
              <w:rPr>
                <w:rFonts w:ascii="Calibri" w:eastAsia="Times New Roman" w:hAnsi="Calibri" w:cs="Times New Roman"/>
                <w:color w:val="000000"/>
                <w:lang w:eastAsia="pt-BR"/>
              </w:rPr>
              <w:t>CURSO:</w:t>
            </w:r>
            <w:r w:rsidR="00567F7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2F07BC">
              <w:rPr>
                <w:rFonts w:ascii="Calibri" w:eastAsia="Times New Roman" w:hAnsi="Calibri" w:cs="Times New Roman"/>
                <w:color w:val="000000"/>
                <w:lang w:eastAsia="pt-BR"/>
              </w:rPr>
              <w:t>ANÁLISE E DESENVOLVIMENTO DE SISTEMAS</w:t>
            </w:r>
          </w:p>
        </w:tc>
      </w:tr>
      <w:tr w:rsidR="004401C1" w:rsidRPr="004401C1" w:rsidTr="00F55BE7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401C1" w:rsidRPr="004401C1" w:rsidRDefault="004401C1" w:rsidP="002F07BC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01C1">
              <w:rPr>
                <w:rFonts w:ascii="Calibri" w:eastAsia="Times New Roman" w:hAnsi="Calibri" w:cs="Times New Roman"/>
                <w:color w:val="000000"/>
                <w:lang w:eastAsia="pt-BR"/>
              </w:rPr>
              <w:t>POLO DE APOIO PRESENCIAL:</w:t>
            </w:r>
            <w:r w:rsidR="002F07B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BOITUVA</w:t>
            </w:r>
          </w:p>
        </w:tc>
      </w:tr>
      <w:tr w:rsidR="007C4C61" w:rsidRPr="004401C1" w:rsidTr="00F55BE7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C4C61" w:rsidRPr="004401C1" w:rsidRDefault="007C4C61" w:rsidP="00464583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SEMESTRE:</w:t>
            </w:r>
            <w:r w:rsidR="002F07B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FF4691">
              <w:rPr>
                <w:rFonts w:ascii="Calibri" w:eastAsia="Times New Roman" w:hAnsi="Calibri" w:cs="Times New Roman"/>
                <w:color w:val="000000"/>
                <w:lang w:eastAsia="pt-BR"/>
              </w:rPr>
              <w:t>02/2021</w:t>
            </w:r>
          </w:p>
        </w:tc>
      </w:tr>
      <w:tr w:rsidR="004401C1" w:rsidRPr="004401C1" w:rsidTr="00F55BE7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401C1" w:rsidRPr="00A435A9" w:rsidRDefault="007C4C61" w:rsidP="00464583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COMPONENTE CURRICULAR</w:t>
            </w:r>
            <w:r w:rsidR="007018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/ TEMA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:</w:t>
            </w:r>
            <w:r w:rsidR="0046458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FF4691" w:rsidRPr="00FF4691">
              <w:rPr>
                <w:rFonts w:ascii="Calibri" w:eastAsia="Times New Roman" w:hAnsi="Calibri" w:cs="Times New Roman"/>
                <w:color w:val="000000"/>
                <w:lang w:eastAsia="pt-BR"/>
              </w:rPr>
              <w:t>Estrutura de Dados I</w:t>
            </w:r>
          </w:p>
        </w:tc>
      </w:tr>
      <w:tr w:rsidR="004401C1" w:rsidRPr="004401C1" w:rsidTr="00F55BE7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401C1" w:rsidRPr="00FF4691" w:rsidRDefault="004401C1" w:rsidP="00464583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 w:rsidRPr="004401C1">
              <w:rPr>
                <w:rFonts w:ascii="Calibri" w:eastAsia="Times New Roman" w:hAnsi="Calibri" w:cs="Times New Roman"/>
                <w:color w:val="000000"/>
                <w:lang w:eastAsia="pt-BR"/>
              </w:rPr>
              <w:t>NOME COMPLETO DO ALUNO:</w:t>
            </w:r>
            <w:r w:rsidR="0046458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EDUARDO HENRIQUE ALVES MARTINS</w:t>
            </w:r>
          </w:p>
        </w:tc>
      </w:tr>
      <w:tr w:rsidR="001C6CCD" w:rsidRPr="004401C1" w:rsidTr="002F07B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C6CCD" w:rsidRPr="004401C1" w:rsidRDefault="002F07BC" w:rsidP="002F07BC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MATRÍCULA: </w:t>
            </w:r>
            <w:r w:rsidRPr="002F07BC">
              <w:rPr>
                <w:rFonts w:ascii="Calibri" w:eastAsia="Times New Roman" w:hAnsi="Calibri" w:cs="Times New Roman"/>
                <w:color w:val="000000"/>
                <w:lang w:eastAsia="pt-BR"/>
              </w:rPr>
              <w:t>BT3018636</w:t>
            </w:r>
          </w:p>
        </w:tc>
      </w:tr>
    </w:tbl>
    <w:p w:rsidR="004401C1" w:rsidRDefault="004401C1" w:rsidP="00464583">
      <w:pPr>
        <w:rPr>
          <w:rFonts w:ascii="Arial" w:hAnsi="Arial" w:cs="Arial"/>
        </w:rPr>
      </w:pPr>
    </w:p>
    <w:p w:rsidR="00A435A9" w:rsidRDefault="00A435A9" w:rsidP="00A435A9">
      <w:pPr>
        <w:ind w:left="284" w:right="42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Como ocorre a passagem de </w:t>
      </w:r>
      <w:r w:rsidRPr="00A435A9">
        <w:rPr>
          <w:rFonts w:ascii="Arial" w:hAnsi="Arial" w:cs="Arial"/>
          <w:b/>
        </w:rPr>
        <w:t>vetores e</w:t>
      </w:r>
      <w:r>
        <w:rPr>
          <w:rFonts w:ascii="Arial" w:hAnsi="Arial" w:cs="Arial"/>
          <w:b/>
        </w:rPr>
        <w:t xml:space="preserve"> </w:t>
      </w:r>
      <w:r w:rsidRPr="00A435A9">
        <w:rPr>
          <w:rFonts w:ascii="Arial" w:hAnsi="Arial" w:cs="Arial"/>
          <w:b/>
        </w:rPr>
        <w:t>matrizes por parâmetro para funções</w:t>
      </w:r>
      <w:r>
        <w:rPr>
          <w:rFonts w:ascii="Arial" w:hAnsi="Arial" w:cs="Arial"/>
          <w:b/>
        </w:rPr>
        <w:t>?</w:t>
      </w:r>
    </w:p>
    <w:p w:rsidR="00A435A9" w:rsidRDefault="00D54362" w:rsidP="00A435A9">
      <w:pPr>
        <w:ind w:left="284" w:right="425"/>
        <w:rPr>
          <w:rFonts w:ascii="Arial" w:hAnsi="Arial" w:cs="Arial"/>
        </w:rPr>
      </w:pPr>
      <w:r>
        <w:rPr>
          <w:rFonts w:ascii="Arial" w:hAnsi="Arial" w:cs="Arial"/>
        </w:rPr>
        <w:t>Utiliza-se o caractere ‘&amp;’ durante a passagem do endereço para a função, e a função pode utilizá-lo através do ponteiro ‘*’. Exemplo:</w:t>
      </w:r>
    </w:p>
    <w:p w:rsidR="00D54362" w:rsidRDefault="0063212F" w:rsidP="00A435A9">
      <w:pPr>
        <w:ind w:left="284" w:right="425"/>
        <w:rPr>
          <w:rFonts w:ascii="Arial" w:hAnsi="Arial" w:cs="Arial"/>
        </w:rPr>
      </w:pPr>
      <w:r w:rsidRPr="0063212F">
        <w:rPr>
          <w:rFonts w:ascii="Arial" w:hAnsi="Arial" w:cs="Arial"/>
        </w:rPr>
        <w:drawing>
          <wp:inline distT="0" distB="0" distL="0" distR="0" wp14:anchorId="4A914E85" wp14:editId="613CB7CC">
            <wp:extent cx="6581780" cy="590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5"/>
                    <a:stretch/>
                  </pic:blipFill>
                  <pic:spPr bwMode="auto">
                    <a:xfrm>
                      <a:off x="0" y="0"/>
                      <a:ext cx="6582694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212F">
        <w:rPr>
          <w:rFonts w:ascii="Arial" w:hAnsi="Arial" w:cs="Arial"/>
        </w:rPr>
        <w:t xml:space="preserve"> </w:t>
      </w:r>
      <w:r w:rsidR="00D54362" w:rsidRPr="00D54362">
        <w:rPr>
          <w:rFonts w:ascii="Arial" w:hAnsi="Arial" w:cs="Arial"/>
        </w:rPr>
        <w:drawing>
          <wp:inline distT="0" distB="0" distL="0" distR="0" wp14:anchorId="644C4F15" wp14:editId="02450760">
            <wp:extent cx="6505575" cy="586740"/>
            <wp:effectExtent l="0" t="0" r="952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6" r="1514"/>
                    <a:stretch/>
                  </pic:blipFill>
                  <pic:spPr bwMode="auto">
                    <a:xfrm>
                      <a:off x="0" y="0"/>
                      <a:ext cx="6505575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362" w:rsidRDefault="00D54362" w:rsidP="00D54362">
      <w:pPr>
        <w:ind w:left="284" w:right="425"/>
        <w:jc w:val="left"/>
        <w:rPr>
          <w:rFonts w:ascii="Arial" w:hAnsi="Arial" w:cs="Arial"/>
        </w:rPr>
      </w:pPr>
      <w:r>
        <w:rPr>
          <w:rFonts w:ascii="Arial" w:hAnsi="Arial" w:cs="Arial"/>
        </w:rPr>
        <w:t>Assim, a função recebe um endereço de memória, e é capaz de alterar o parâmetro que está associado ao mesmo. Com matrizes o processo é similar, mas deve-se passar, juntamente com a coluna, a linha a ser alterada:</w:t>
      </w:r>
    </w:p>
    <w:p w:rsidR="00D54362" w:rsidRDefault="0063212F" w:rsidP="00D54362">
      <w:pPr>
        <w:ind w:left="284" w:right="425"/>
        <w:jc w:val="left"/>
        <w:rPr>
          <w:rFonts w:ascii="Arial" w:hAnsi="Arial" w:cs="Arial"/>
        </w:rPr>
      </w:pPr>
      <w:r w:rsidRPr="0063212F">
        <w:rPr>
          <w:rFonts w:ascii="Arial" w:hAnsi="Arial" w:cs="Arial"/>
        </w:rPr>
        <w:drawing>
          <wp:inline distT="0" distB="0" distL="0" distR="0" wp14:anchorId="7D1AF5E4" wp14:editId="11E361A3">
            <wp:extent cx="6731635" cy="746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3"/>
                    <a:stretch/>
                  </pic:blipFill>
                  <pic:spPr bwMode="auto">
                    <a:xfrm>
                      <a:off x="0" y="0"/>
                      <a:ext cx="6731635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12F" w:rsidRDefault="00D54362" w:rsidP="00D54362">
      <w:pPr>
        <w:ind w:left="284" w:right="425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 </w:t>
      </w:r>
      <w:r w:rsidR="0063212F">
        <w:rPr>
          <w:rFonts w:ascii="Arial" w:hAnsi="Arial" w:cs="Arial"/>
        </w:rPr>
        <w:t>dentro d</w:t>
      </w:r>
      <w:r>
        <w:rPr>
          <w:rFonts w:ascii="Arial" w:hAnsi="Arial" w:cs="Arial"/>
        </w:rPr>
        <w:t xml:space="preserve">a função, </w:t>
      </w:r>
      <w:r w:rsidR="0063212F">
        <w:rPr>
          <w:rFonts w:ascii="Arial" w:hAnsi="Arial" w:cs="Arial"/>
        </w:rPr>
        <w:t xml:space="preserve">trabalhamos de forma similar, com o endereço de memória de </w:t>
      </w:r>
      <w:proofErr w:type="spellStart"/>
      <w:proofErr w:type="gramStart"/>
      <w:r w:rsidR="0063212F">
        <w:rPr>
          <w:rFonts w:ascii="Arial" w:hAnsi="Arial" w:cs="Arial"/>
        </w:rPr>
        <w:t>mat</w:t>
      </w:r>
      <w:proofErr w:type="spellEnd"/>
      <w:r w:rsidR="0063212F">
        <w:rPr>
          <w:rFonts w:ascii="Arial" w:hAnsi="Arial" w:cs="Arial"/>
        </w:rPr>
        <w:t>[ i</w:t>
      </w:r>
      <w:proofErr w:type="gramEnd"/>
      <w:r w:rsidR="0063212F">
        <w:rPr>
          <w:rFonts w:ascii="Arial" w:hAnsi="Arial" w:cs="Arial"/>
        </w:rPr>
        <w:t xml:space="preserve"> ][ j ]:</w:t>
      </w:r>
    </w:p>
    <w:p w:rsidR="0063212F" w:rsidRDefault="0063212F" w:rsidP="0063212F">
      <w:pPr>
        <w:ind w:left="284" w:right="425"/>
        <w:jc w:val="left"/>
        <w:rPr>
          <w:rFonts w:ascii="Arial" w:hAnsi="Arial" w:cs="Arial"/>
          <w:b/>
        </w:rPr>
      </w:pPr>
      <w:r w:rsidRPr="0063212F">
        <w:rPr>
          <w:rFonts w:ascii="Arial" w:hAnsi="Arial" w:cs="Arial"/>
        </w:rPr>
        <w:drawing>
          <wp:inline distT="0" distB="0" distL="0" distR="0" wp14:anchorId="00FA96C4" wp14:editId="68BB87D2">
            <wp:extent cx="6592220" cy="5906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362">
        <w:rPr>
          <w:rFonts w:ascii="Arial" w:hAnsi="Arial" w:cs="Arial"/>
        </w:rPr>
        <w:br/>
      </w:r>
    </w:p>
    <w:p w:rsidR="00464583" w:rsidRPr="0063212F" w:rsidRDefault="00A435A9" w:rsidP="0063212F">
      <w:pPr>
        <w:ind w:left="284" w:right="425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Exercícios 1, 2 e 3: </w:t>
      </w:r>
      <w:r>
        <w:rPr>
          <w:rFonts w:ascii="Arial" w:hAnsi="Arial" w:cs="Arial"/>
        </w:rPr>
        <w:t>Enviados junto com este arquivo</w:t>
      </w:r>
      <w:bookmarkStart w:id="0" w:name="_GoBack"/>
      <w:bookmarkEnd w:id="0"/>
    </w:p>
    <w:sectPr w:rsidR="00464583" w:rsidRPr="0063212F" w:rsidSect="0063212F">
      <w:headerReference w:type="default" r:id="rId11"/>
      <w:footerReference w:type="default" r:id="rId12"/>
      <w:pgSz w:w="11906" w:h="16838"/>
      <w:pgMar w:top="1417" w:right="566" w:bottom="0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EC" w:rsidRDefault="003902EC" w:rsidP="004401C1">
      <w:pPr>
        <w:spacing w:after="0" w:line="240" w:lineRule="auto"/>
      </w:pPr>
      <w:r>
        <w:separator/>
      </w:r>
    </w:p>
  </w:endnote>
  <w:endnote w:type="continuationSeparator" w:id="0">
    <w:p w:rsidR="003902EC" w:rsidRDefault="003902EC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C69" w:rsidRDefault="00CE2C69" w:rsidP="002F07BC">
    <w:pPr>
      <w:pStyle w:val="Rodap"/>
      <w:tabs>
        <w:tab w:val="clear" w:pos="4252"/>
        <w:tab w:val="clear" w:pos="8504"/>
        <w:tab w:val="left" w:pos="2265"/>
      </w:tabs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EC" w:rsidRDefault="003902EC" w:rsidP="004401C1">
      <w:pPr>
        <w:spacing w:after="0" w:line="240" w:lineRule="auto"/>
      </w:pPr>
      <w:r>
        <w:separator/>
      </w:r>
    </w:p>
  </w:footnote>
  <w:footnote w:type="continuationSeparator" w:id="0">
    <w:p w:rsidR="003902EC" w:rsidRDefault="003902EC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1C1" w:rsidRDefault="00567F71" w:rsidP="00567F71">
    <w:pPr>
      <w:pStyle w:val="Cabealho"/>
      <w:tabs>
        <w:tab w:val="clear" w:pos="4252"/>
        <w:tab w:val="center" w:pos="5103"/>
      </w:tabs>
    </w:pPr>
    <w:r>
      <w:t xml:space="preserve">      </w:t>
    </w:r>
    <w:r w:rsidR="002F07BC">
      <w:rPr>
        <w:noProof/>
        <w:lang w:eastAsia="pt-BR"/>
      </w:rPr>
      <w:drawing>
        <wp:inline distT="0" distB="0" distL="0" distR="0" wp14:anchorId="72465474" wp14:editId="0F22D184">
          <wp:extent cx="1815464" cy="657183"/>
          <wp:effectExtent l="0" t="0" r="0" b="0"/>
          <wp:docPr id="10" name="Imagem 10" descr="Portal BTV - IFSP - Página in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rtal BTV - IFSP - Página ini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05" t="21667" r="6405" b="22222"/>
                  <a:stretch/>
                </pic:blipFill>
                <pic:spPr bwMode="auto">
                  <a:xfrm>
                    <a:off x="0" y="0"/>
                    <a:ext cx="1926690" cy="6974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A9"/>
    <w:rsid w:val="00024761"/>
    <w:rsid w:val="001C6CCD"/>
    <w:rsid w:val="00290C83"/>
    <w:rsid w:val="002F07BC"/>
    <w:rsid w:val="003902EC"/>
    <w:rsid w:val="004401C1"/>
    <w:rsid w:val="00464583"/>
    <w:rsid w:val="0050351F"/>
    <w:rsid w:val="00567F71"/>
    <w:rsid w:val="0057180A"/>
    <w:rsid w:val="0063212F"/>
    <w:rsid w:val="00675241"/>
    <w:rsid w:val="006F6671"/>
    <w:rsid w:val="0070188D"/>
    <w:rsid w:val="007C4C61"/>
    <w:rsid w:val="00A07355"/>
    <w:rsid w:val="00A435A9"/>
    <w:rsid w:val="00C20EE0"/>
    <w:rsid w:val="00C90E46"/>
    <w:rsid w:val="00CA2A24"/>
    <w:rsid w:val="00CE2C69"/>
    <w:rsid w:val="00CF457E"/>
    <w:rsid w:val="00D54362"/>
    <w:rsid w:val="00EB7539"/>
    <w:rsid w:val="00F308FE"/>
    <w:rsid w:val="00F55BE7"/>
    <w:rsid w:val="00F87A17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FD1EAC-547C-46DA-A20C-FC15E573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left="-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Entreg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CE47A-F920-400D-9C4E-83FFBD0D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Entrega.dotx</Template>
  <TotalTime>97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Henrique Alves Martins</dc:creator>
  <cp:lastModifiedBy>Eduardo Henrique Alves Martins</cp:lastModifiedBy>
  <cp:revision>4</cp:revision>
  <dcterms:created xsi:type="dcterms:W3CDTF">2021-09-22T21:32:00Z</dcterms:created>
  <dcterms:modified xsi:type="dcterms:W3CDTF">2021-09-26T14:49:00Z</dcterms:modified>
</cp:coreProperties>
</file>