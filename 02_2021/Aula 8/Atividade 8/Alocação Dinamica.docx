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0"/>
      </w:tblGrid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567F71" w:rsidRPr="004401C1" w:rsidRDefault="004401C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CURSO:</w:t>
            </w:r>
            <w:r w:rsidR="00567F7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>ANÁLISE E DESENVOLVIMENTO DE SISTEMAS</w:t>
            </w:r>
          </w:p>
        </w:tc>
      </w:tr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401C1" w:rsidRPr="004401C1" w:rsidRDefault="004401C1" w:rsidP="002F07BC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POLO DE APOIO PRESENCIAL:</w:t>
            </w:r>
            <w:r w:rsid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BOITUVA</w:t>
            </w:r>
          </w:p>
        </w:tc>
      </w:tr>
      <w:tr w:rsidR="007C4C6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7C4C61" w:rsidRPr="004401C1" w:rsidRDefault="007C4C6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SEMESTRE:</w:t>
            </w:r>
            <w:r w:rsid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61764C">
              <w:rPr>
                <w:rFonts w:ascii="Calibri" w:eastAsia="Times New Roman" w:hAnsi="Calibri" w:cs="Times New Roman"/>
                <w:color w:val="000000"/>
                <w:lang w:eastAsia="pt-BR"/>
              </w:rPr>
              <w:t>02/2021</w:t>
            </w:r>
          </w:p>
        </w:tc>
      </w:tr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401C1" w:rsidRPr="004401C1" w:rsidRDefault="007C4C6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COMPONENTE CURRICULAR</w:t>
            </w:r>
            <w:r w:rsidR="0070188D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/ TEMA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:</w:t>
            </w:r>
            <w:r w:rsidR="0046458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="0061764C" w:rsidRPr="0061764C">
              <w:rPr>
                <w:rFonts w:ascii="Calibri" w:eastAsia="Times New Roman" w:hAnsi="Calibri" w:cs="Times New Roman"/>
                <w:color w:val="000000"/>
                <w:lang w:eastAsia="pt-BR"/>
              </w:rPr>
              <w:t>Estrutura de Dados I</w:t>
            </w:r>
          </w:p>
        </w:tc>
      </w:tr>
      <w:tr w:rsidR="004401C1" w:rsidRPr="004401C1" w:rsidTr="00F55BE7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4401C1" w:rsidRPr="004401C1" w:rsidRDefault="004401C1" w:rsidP="00464583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401C1">
              <w:rPr>
                <w:rFonts w:ascii="Calibri" w:eastAsia="Times New Roman" w:hAnsi="Calibri" w:cs="Times New Roman"/>
                <w:color w:val="000000"/>
                <w:lang w:eastAsia="pt-BR"/>
              </w:rPr>
              <w:t>NOME COMPLETO DO ALUNO:</w:t>
            </w:r>
            <w:r w:rsidR="0046458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EDUARDO HENRIQUE ALVES MARTINS</w:t>
            </w:r>
          </w:p>
        </w:tc>
      </w:tr>
      <w:tr w:rsidR="001C6CCD" w:rsidRPr="004401C1" w:rsidTr="002F07BC">
        <w:trPr>
          <w:trHeight w:val="684"/>
        </w:trPr>
        <w:tc>
          <w:tcPr>
            <w:tcW w:w="1058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1C6CCD" w:rsidRPr="004401C1" w:rsidRDefault="002F07BC" w:rsidP="002F07BC">
            <w:pPr>
              <w:spacing w:after="0" w:line="240" w:lineRule="auto"/>
              <w:ind w:firstLine="420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MATRÍCULA: </w:t>
            </w:r>
            <w:r w:rsidRPr="002F07BC">
              <w:rPr>
                <w:rFonts w:ascii="Calibri" w:eastAsia="Times New Roman" w:hAnsi="Calibri" w:cs="Times New Roman"/>
                <w:color w:val="000000"/>
                <w:lang w:eastAsia="pt-BR"/>
              </w:rPr>
              <w:t>BT3018636</w:t>
            </w:r>
          </w:p>
        </w:tc>
      </w:tr>
    </w:tbl>
    <w:p w:rsidR="004401C1" w:rsidRDefault="004401C1" w:rsidP="00464583">
      <w:pPr>
        <w:rPr>
          <w:rFonts w:ascii="Arial" w:hAnsi="Arial" w:cs="Arial"/>
        </w:rPr>
      </w:pPr>
    </w:p>
    <w:p w:rsidR="00544F89" w:rsidRDefault="00544F89" w:rsidP="00544F89">
      <w:pPr>
        <w:ind w:left="284" w:right="425"/>
        <w:rPr>
          <w:rFonts w:ascii="Arial" w:hAnsi="Arial" w:cs="Arial"/>
        </w:rPr>
      </w:pPr>
      <w:r w:rsidRPr="00544F89">
        <w:rPr>
          <w:rFonts w:ascii="Arial" w:hAnsi="Arial" w:cs="Arial"/>
        </w:rPr>
        <w:t xml:space="preserve">Quando um programador define tipo e o número de elementos um vetor ele está utilizando alocação estática. Na alocação dinâmica podemos alocar espaços durante a execução de um programa, ou seja, a alocação dinâmica é feita em tempo de execução. Isto é bem interessante do ponto de vista do programador, pois permite que o espaço em memória seja alocado apenas quando necessário. </w:t>
      </w:r>
    </w:p>
    <w:p w:rsidR="00464583" w:rsidRDefault="00544F89" w:rsidP="00544F89">
      <w:pPr>
        <w:ind w:left="284" w:right="425"/>
        <w:rPr>
          <w:rFonts w:ascii="Arial" w:hAnsi="Arial" w:cs="Arial"/>
        </w:rPr>
      </w:pPr>
      <w:r w:rsidRPr="00544F89">
        <w:rPr>
          <w:rFonts w:ascii="Arial" w:hAnsi="Arial" w:cs="Arial"/>
        </w:rPr>
        <w:t>Com a função malloc, o programa aloca um espaço de memória e retorna um ponteiro do tipo void para o início do espaço de memória alocado.</w:t>
      </w:r>
    </w:p>
    <w:p w:rsidR="00544F89" w:rsidRDefault="00544F89" w:rsidP="00544F89">
      <w:pPr>
        <w:ind w:left="284" w:right="425"/>
        <w:jc w:val="left"/>
        <w:rPr>
          <w:rFonts w:ascii="Arial" w:hAnsi="Arial" w:cs="Arial"/>
        </w:rPr>
      </w:pPr>
      <w:r>
        <w:rPr>
          <w:rFonts w:ascii="Arial" w:hAnsi="Arial" w:cs="Arial"/>
        </w:rPr>
        <w:t>Para isso realizamos os seguintes passos:</w:t>
      </w:r>
    </w:p>
    <w:p w:rsidR="00544F89" w:rsidRDefault="00544F89" w:rsidP="00544F89">
      <w:pPr>
        <w:ind w:left="284" w:right="425"/>
        <w:jc w:val="left"/>
        <w:rPr>
          <w:rFonts w:ascii="Arial" w:hAnsi="Arial" w:cs="Arial"/>
        </w:rPr>
      </w:pPr>
      <w:r w:rsidRPr="00544F89">
        <w:rPr>
          <w:rFonts w:ascii="Arial" w:hAnsi="Arial" w:cs="Arial"/>
        </w:rPr>
        <w:t>1 - Calcula</w:t>
      </w:r>
      <w:r>
        <w:rPr>
          <w:rFonts w:ascii="Arial" w:hAnsi="Arial" w:cs="Arial"/>
        </w:rPr>
        <w:t>mos</w:t>
      </w:r>
      <w:r w:rsidRPr="00544F89">
        <w:rPr>
          <w:rFonts w:ascii="Arial" w:hAnsi="Arial" w:cs="Arial"/>
        </w:rPr>
        <w:t xml:space="preserve"> o número de </w:t>
      </w:r>
      <w:r w:rsidRPr="00C23670">
        <w:rPr>
          <w:rFonts w:ascii="Arial" w:hAnsi="Arial" w:cs="Arial"/>
          <w:i/>
        </w:rPr>
        <w:t>bytes</w:t>
      </w:r>
      <w:r w:rsidRPr="00544F89">
        <w:rPr>
          <w:rFonts w:ascii="Arial" w:hAnsi="Arial" w:cs="Arial"/>
        </w:rPr>
        <w:t xml:space="preserve"> necessários</w:t>
      </w:r>
      <w:r>
        <w:rPr>
          <w:rFonts w:ascii="Arial" w:hAnsi="Arial" w:cs="Arial"/>
        </w:rPr>
        <w:t>. Fazemos isso multiplicando</w:t>
      </w:r>
      <w:r w:rsidRPr="00544F89">
        <w:rPr>
          <w:rFonts w:ascii="Arial" w:hAnsi="Arial" w:cs="Arial"/>
        </w:rPr>
        <w:t xml:space="preserve"> o número de componentes do vetor </w:t>
      </w:r>
      <w:r w:rsidRPr="00544F89">
        <w:rPr>
          <w:rFonts w:ascii="Arial" w:hAnsi="Arial" w:cs="Arial"/>
        </w:rPr>
        <w:t>pela quantidade</w:t>
      </w:r>
      <w:r w:rsidRPr="00544F89">
        <w:rPr>
          <w:rFonts w:ascii="Arial" w:hAnsi="Arial" w:cs="Arial"/>
        </w:rPr>
        <w:t xml:space="preserve"> de </w:t>
      </w:r>
      <w:r w:rsidRPr="00C23670">
        <w:rPr>
          <w:rFonts w:ascii="Arial" w:hAnsi="Arial" w:cs="Arial"/>
          <w:i/>
        </w:rPr>
        <w:t>bytes</w:t>
      </w:r>
      <w:r>
        <w:rPr>
          <w:rFonts w:ascii="Arial" w:hAnsi="Arial" w:cs="Arial"/>
        </w:rPr>
        <w:t xml:space="preserve"> dada pelo comando </w:t>
      </w:r>
      <w:r w:rsidRPr="00C23670">
        <w:rPr>
          <w:rFonts w:ascii="Arial" w:hAnsi="Arial" w:cs="Arial"/>
          <w:b/>
          <w:i/>
        </w:rPr>
        <w:t>sizeof</w:t>
      </w:r>
    </w:p>
    <w:p w:rsidR="00544F89" w:rsidRPr="00544F89" w:rsidRDefault="00C23670" w:rsidP="00544F89">
      <w:pPr>
        <w:ind w:left="284" w:right="425"/>
        <w:jc w:val="left"/>
        <w:rPr>
          <w:rFonts w:ascii="Arial" w:hAnsi="Arial" w:cs="Arial"/>
        </w:rPr>
      </w:pPr>
      <w:r w:rsidRPr="00C23670">
        <w:rPr>
          <w:rFonts w:ascii="Arial" w:hAnsi="Arial" w:cs="Arial"/>
        </w:rPr>
        <w:drawing>
          <wp:inline distT="0" distB="0" distL="0" distR="0" wp14:anchorId="73E18BAC" wp14:editId="6D50AE60">
            <wp:extent cx="2419688" cy="12003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89" w:rsidRDefault="00544F89" w:rsidP="00544F89">
      <w:pPr>
        <w:ind w:left="284" w:right="425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44F89">
        <w:rPr>
          <w:rFonts w:ascii="Arial" w:hAnsi="Arial" w:cs="Arial"/>
        </w:rPr>
        <w:t>2 - Reservar a quantidade de memória</w:t>
      </w:r>
      <w:r>
        <w:rPr>
          <w:rFonts w:ascii="Arial" w:hAnsi="Arial" w:cs="Arial"/>
        </w:rPr>
        <w:t xml:space="preserve"> </w:t>
      </w:r>
      <w:r w:rsidRPr="00544F89">
        <w:rPr>
          <w:rFonts w:ascii="Arial" w:hAnsi="Arial" w:cs="Arial"/>
        </w:rPr>
        <w:t xml:space="preserve">usamos </w:t>
      </w:r>
      <w:r w:rsidRPr="00C23670">
        <w:rPr>
          <w:rFonts w:ascii="Arial" w:hAnsi="Arial" w:cs="Arial"/>
          <w:b/>
          <w:i/>
        </w:rPr>
        <w:t>malloc</w:t>
      </w:r>
      <w:r w:rsidRPr="00544F89">
        <w:rPr>
          <w:rFonts w:ascii="Arial" w:hAnsi="Arial" w:cs="Arial"/>
        </w:rPr>
        <w:t xml:space="preserve"> para reservar essa quantidade de memória,</w:t>
      </w:r>
      <w:r>
        <w:rPr>
          <w:rFonts w:ascii="Arial" w:hAnsi="Arial" w:cs="Arial"/>
        </w:rPr>
        <w:t xml:space="preserve"> </w:t>
      </w:r>
      <w:r w:rsidRPr="00544F89">
        <w:rPr>
          <w:rFonts w:ascii="Arial" w:hAnsi="Arial" w:cs="Arial"/>
        </w:rPr>
        <w:t>então temos:</w:t>
      </w:r>
    </w:p>
    <w:p w:rsidR="00544F89" w:rsidRPr="00544F89" w:rsidRDefault="00C23670" w:rsidP="00544F89">
      <w:pPr>
        <w:ind w:left="284" w:right="425"/>
        <w:jc w:val="left"/>
        <w:rPr>
          <w:rFonts w:ascii="Arial" w:hAnsi="Arial" w:cs="Arial"/>
        </w:rPr>
      </w:pPr>
      <w:r w:rsidRPr="00C23670">
        <w:rPr>
          <w:rFonts w:ascii="Arial" w:hAnsi="Arial" w:cs="Arial"/>
        </w:rPr>
        <w:lastRenderedPageBreak/>
        <w:drawing>
          <wp:inline distT="0" distB="0" distL="0" distR="0" wp14:anchorId="1110ACD0" wp14:editId="1B8937A8">
            <wp:extent cx="2429214" cy="120984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89" w:rsidRDefault="00544F89" w:rsidP="00544F89">
      <w:pPr>
        <w:ind w:left="284" w:right="425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44F89">
        <w:rPr>
          <w:rFonts w:ascii="Arial" w:hAnsi="Arial" w:cs="Arial"/>
        </w:rPr>
        <w:t>3 - Converte</w:t>
      </w:r>
      <w:r>
        <w:rPr>
          <w:rFonts w:ascii="Arial" w:hAnsi="Arial" w:cs="Arial"/>
        </w:rPr>
        <w:t>mos</w:t>
      </w:r>
      <w:r w:rsidRPr="00544F89">
        <w:rPr>
          <w:rFonts w:ascii="Arial" w:hAnsi="Arial" w:cs="Arial"/>
        </w:rPr>
        <w:t xml:space="preserve"> o ponteiro para o tipo de dados desejado</w:t>
      </w:r>
      <w:r>
        <w:rPr>
          <w:rFonts w:ascii="Arial" w:hAnsi="Arial" w:cs="Arial"/>
        </w:rPr>
        <w:t xml:space="preserve">, </w:t>
      </w:r>
      <w:r w:rsidRPr="00544F89">
        <w:rPr>
          <w:rFonts w:ascii="Arial" w:hAnsi="Arial" w:cs="Arial"/>
        </w:rPr>
        <w:t xml:space="preserve">como a função </w:t>
      </w:r>
      <w:r w:rsidRPr="00C23670">
        <w:rPr>
          <w:rFonts w:ascii="Arial" w:hAnsi="Arial" w:cs="Arial"/>
          <w:b/>
          <w:i/>
        </w:rPr>
        <w:t>malloc</w:t>
      </w:r>
      <w:r w:rsidRPr="00544F89">
        <w:rPr>
          <w:rFonts w:ascii="Arial" w:hAnsi="Arial" w:cs="Arial"/>
        </w:rPr>
        <w:t xml:space="preserve"> retorna um ponteiro do tipo </w:t>
      </w:r>
      <w:r w:rsidRPr="00C23670">
        <w:rPr>
          <w:rFonts w:ascii="Arial" w:hAnsi="Arial" w:cs="Arial"/>
          <w:b/>
          <w:i/>
        </w:rPr>
        <w:t>void</w:t>
      </w:r>
      <w:r w:rsidRPr="00544F8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544F89">
        <w:rPr>
          <w:rFonts w:ascii="Arial" w:hAnsi="Arial" w:cs="Arial"/>
        </w:rPr>
        <w:t xml:space="preserve">precisamos converter esse ponteiro para o tipo da nossa variável, no caso </w:t>
      </w:r>
      <w:r w:rsidR="00C23670" w:rsidRPr="00C23670">
        <w:rPr>
          <w:rFonts w:ascii="Arial" w:hAnsi="Arial" w:cs="Arial"/>
          <w:b/>
          <w:i/>
        </w:rPr>
        <w:t>A</w:t>
      </w:r>
      <w:r w:rsidRPr="00C23670">
        <w:rPr>
          <w:rFonts w:ascii="Arial" w:hAnsi="Arial" w:cs="Arial"/>
          <w:b/>
          <w:i/>
        </w:rPr>
        <w:t>luno</w:t>
      </w:r>
      <w:r w:rsidRPr="00544F8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544F89">
        <w:rPr>
          <w:rFonts w:ascii="Arial" w:hAnsi="Arial" w:cs="Arial"/>
        </w:rPr>
        <w:t xml:space="preserve">por isso usamos o comando de conversão </w:t>
      </w:r>
      <w:r w:rsidR="00C23670">
        <w:rPr>
          <w:rFonts w:ascii="Arial" w:hAnsi="Arial" w:cs="Arial"/>
        </w:rPr>
        <w:t>(Aluno *)</w:t>
      </w:r>
      <w:r w:rsidRPr="00544F89">
        <w:rPr>
          <w:rFonts w:ascii="Arial" w:hAnsi="Arial" w:cs="Arial"/>
        </w:rPr>
        <w:t>:</w:t>
      </w:r>
    </w:p>
    <w:p w:rsidR="00544F89" w:rsidRDefault="00C23670" w:rsidP="00544F89">
      <w:pPr>
        <w:ind w:left="284" w:right="425"/>
        <w:jc w:val="left"/>
        <w:rPr>
          <w:rFonts w:ascii="Arial" w:hAnsi="Arial" w:cs="Arial"/>
        </w:rPr>
      </w:pPr>
      <w:r w:rsidRPr="00C23670">
        <w:rPr>
          <w:rFonts w:ascii="Arial" w:hAnsi="Arial" w:cs="Arial"/>
        </w:rPr>
        <w:drawing>
          <wp:inline distT="0" distB="0" distL="0" distR="0" wp14:anchorId="08E822AC" wp14:editId="6C810A66">
            <wp:extent cx="2810267" cy="12003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70" w:rsidRDefault="00C23670" w:rsidP="00544F89">
      <w:pPr>
        <w:ind w:left="284" w:right="425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4 - Atribuímos os comandos à variável </w:t>
      </w:r>
      <w:r w:rsidRPr="00C23670">
        <w:rPr>
          <w:rFonts w:ascii="Arial" w:hAnsi="Arial" w:cs="Arial"/>
          <w:b/>
          <w:i/>
        </w:rPr>
        <w:t>registro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</w:rPr>
        <w:t>e pronto:</w:t>
      </w:r>
      <w:bookmarkStart w:id="0" w:name="_GoBack"/>
      <w:bookmarkEnd w:id="0"/>
      <w:r>
        <w:rPr>
          <w:rFonts w:ascii="Arial" w:hAnsi="Arial" w:cs="Arial"/>
        </w:rPr>
        <w:br/>
      </w:r>
      <w:r w:rsidRPr="00C23670">
        <w:rPr>
          <w:rFonts w:ascii="Arial" w:hAnsi="Arial" w:cs="Arial"/>
        </w:rPr>
        <w:drawing>
          <wp:inline distT="0" distB="0" distL="0" distR="0" wp14:anchorId="2344C738" wp14:editId="2542AED9">
            <wp:extent cx="3467584" cy="119079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70" w:rsidRPr="00C23670" w:rsidRDefault="00C23670" w:rsidP="00544F89">
      <w:pPr>
        <w:ind w:left="284" w:right="425"/>
        <w:jc w:val="left"/>
        <w:rPr>
          <w:rFonts w:ascii="Arial" w:hAnsi="Arial" w:cs="Arial"/>
        </w:rPr>
      </w:pPr>
    </w:p>
    <w:sectPr w:rsidR="00C23670" w:rsidRPr="00C23670" w:rsidSect="00567F71">
      <w:headerReference w:type="default" r:id="rId11"/>
      <w:footerReference w:type="default" r:id="rId12"/>
      <w:pgSz w:w="11906" w:h="16838"/>
      <w:pgMar w:top="1417" w:right="566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24F" w:rsidRDefault="003A024F" w:rsidP="004401C1">
      <w:pPr>
        <w:spacing w:after="0" w:line="240" w:lineRule="auto"/>
      </w:pPr>
      <w:r>
        <w:separator/>
      </w:r>
    </w:p>
  </w:endnote>
  <w:endnote w:type="continuationSeparator" w:id="0">
    <w:p w:rsidR="003A024F" w:rsidRDefault="003A024F" w:rsidP="0044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69" w:rsidRDefault="00CE2C69" w:rsidP="002F07BC">
    <w:pPr>
      <w:pStyle w:val="Rodap"/>
      <w:tabs>
        <w:tab w:val="clear" w:pos="4252"/>
        <w:tab w:val="clear" w:pos="8504"/>
        <w:tab w:val="left" w:pos="2265"/>
      </w:tabs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24F" w:rsidRDefault="003A024F" w:rsidP="004401C1">
      <w:pPr>
        <w:spacing w:after="0" w:line="240" w:lineRule="auto"/>
      </w:pPr>
      <w:r>
        <w:separator/>
      </w:r>
    </w:p>
  </w:footnote>
  <w:footnote w:type="continuationSeparator" w:id="0">
    <w:p w:rsidR="003A024F" w:rsidRDefault="003A024F" w:rsidP="00440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1C1" w:rsidRDefault="00567F71" w:rsidP="00567F71">
    <w:pPr>
      <w:pStyle w:val="Cabealho"/>
      <w:tabs>
        <w:tab w:val="clear" w:pos="4252"/>
        <w:tab w:val="center" w:pos="5103"/>
      </w:tabs>
    </w:pPr>
    <w:r>
      <w:t xml:space="preserve">      </w:t>
    </w:r>
    <w:r w:rsidR="002F07BC">
      <w:rPr>
        <w:noProof/>
        <w:lang w:eastAsia="pt-BR"/>
      </w:rPr>
      <w:drawing>
        <wp:inline distT="0" distB="0" distL="0" distR="0" wp14:anchorId="72465474" wp14:editId="0F22D184">
          <wp:extent cx="1815464" cy="657183"/>
          <wp:effectExtent l="0" t="0" r="0" b="0"/>
          <wp:docPr id="3" name="Imagem 3" descr="Portal BTV - IFSP - Página in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rtal BTV - IFSP - Página ini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05" t="21667" r="6405" b="22222"/>
                  <a:stretch/>
                </pic:blipFill>
                <pic:spPr bwMode="auto">
                  <a:xfrm>
                    <a:off x="0" y="0"/>
                    <a:ext cx="1926690" cy="69744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4C"/>
    <w:rsid w:val="00024761"/>
    <w:rsid w:val="001C6CCD"/>
    <w:rsid w:val="002F07BC"/>
    <w:rsid w:val="003A024F"/>
    <w:rsid w:val="004401C1"/>
    <w:rsid w:val="00464583"/>
    <w:rsid w:val="00544F89"/>
    <w:rsid w:val="00567F71"/>
    <w:rsid w:val="0057180A"/>
    <w:rsid w:val="0061764C"/>
    <w:rsid w:val="00675241"/>
    <w:rsid w:val="006F6671"/>
    <w:rsid w:val="0070188D"/>
    <w:rsid w:val="007C4C61"/>
    <w:rsid w:val="00A07355"/>
    <w:rsid w:val="00C20EE0"/>
    <w:rsid w:val="00C23670"/>
    <w:rsid w:val="00C90E46"/>
    <w:rsid w:val="00CA2A24"/>
    <w:rsid w:val="00CE2C69"/>
    <w:rsid w:val="00CF457E"/>
    <w:rsid w:val="00EB7539"/>
    <w:rsid w:val="00F308FE"/>
    <w:rsid w:val="00F55BE7"/>
    <w:rsid w:val="00F8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BA7DC7-DC45-4BD6-9DF4-0CD4D3C5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-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1C1"/>
  </w:style>
  <w:style w:type="paragraph" w:styleId="Rodap">
    <w:name w:val="footer"/>
    <w:basedOn w:val="Normal"/>
    <w:link w:val="RodapChar"/>
    <w:uiPriority w:val="99"/>
    <w:unhideWhenUsed/>
    <w:rsid w:val="004401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1C1"/>
  </w:style>
  <w:style w:type="paragraph" w:styleId="Textodebalo">
    <w:name w:val="Balloon Text"/>
    <w:basedOn w:val="Normal"/>
    <w:link w:val="TextodebaloChar"/>
    <w:uiPriority w:val="99"/>
    <w:semiHidden/>
    <w:unhideWhenUsed/>
    <w:rsid w:val="00440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Modelos%20Personalizados%20do%20Office\Modelo%20Entreg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6E219-06B5-4A78-8BFF-A6D9B379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Entrega.dotx</Template>
  <TotalTime>37</TotalTime>
  <Pages>2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Henrique Alves Martins</dc:creator>
  <cp:lastModifiedBy>Eduardo Henrique Alves Martins</cp:lastModifiedBy>
  <cp:revision>1</cp:revision>
  <dcterms:created xsi:type="dcterms:W3CDTF">2021-10-11T23:12:00Z</dcterms:created>
  <dcterms:modified xsi:type="dcterms:W3CDTF">2021-10-11T23:49:00Z</dcterms:modified>
</cp:coreProperties>
</file>